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8173" w14:textId="18B142E3" w:rsidR="00816216" w:rsidRDefault="00424249" w:rsidP="00141A4C">
      <w:pPr>
        <w:pStyle w:val="Title"/>
      </w:pPr>
      <w:r>
        <w:t>Keshav Moorthy</w:t>
      </w:r>
    </w:p>
    <w:p w14:paraId="66B1DA43" w14:textId="3F6C2B38" w:rsidR="00141A4C" w:rsidRDefault="00424249" w:rsidP="00141A4C">
      <w:r>
        <w:t>VIT University, Vellore 632014</w:t>
      </w:r>
      <w:r w:rsidR="00141A4C">
        <w:t> | </w:t>
      </w:r>
      <w:r>
        <w:t>+91 9176407364</w:t>
      </w:r>
      <w:r w:rsidR="00141A4C">
        <w:t> | </w:t>
      </w:r>
      <w:r w:rsidR="00931799">
        <w:t>https://</w:t>
      </w:r>
      <w:r w:rsidR="000E7BD9">
        <w:t>kshove.me</w:t>
      </w:r>
      <w:r w:rsidR="005A608D">
        <w:t>/</w:t>
      </w:r>
      <w:r w:rsidR="000E7BD9">
        <w:t xml:space="preserve"> | </w:t>
      </w:r>
      <w:hyperlink r:id="rId8" w:history="1">
        <w:r w:rsidR="000E7BD9" w:rsidRPr="007E792B">
          <w:rPr>
            <w:rStyle w:val="Hyperlink"/>
          </w:rPr>
          <w:t>kesh.howzat@gmail.com</w:t>
        </w:r>
      </w:hyperlink>
      <w:r w:rsidR="000E7BD9">
        <w:t xml:space="preserve"> </w:t>
      </w:r>
    </w:p>
    <w:p w14:paraId="0D063DD6" w14:textId="1D4EAC3C" w:rsidR="00CE4964" w:rsidRDefault="00CE4964" w:rsidP="00CE4964">
      <w:pPr>
        <w:pStyle w:val="Heading1"/>
      </w:pPr>
      <w:r>
        <w:t>About</w:t>
      </w:r>
    </w:p>
    <w:p w14:paraId="6E3242B3" w14:textId="2782755A" w:rsidR="00CE4964" w:rsidRDefault="00CE4964" w:rsidP="00CE4964">
      <w:r>
        <w:t xml:space="preserve">Enthusiastic and budding software developer aspiring to acquire skills to work with the best of the minds in the industry. Motto is to work on emerging technologies and working towards simplicity and minimalization. </w:t>
      </w:r>
    </w:p>
    <w:p w14:paraId="500F331A" w14:textId="6802B768" w:rsidR="006270A9" w:rsidRDefault="00424249" w:rsidP="00141A4C">
      <w:pPr>
        <w:pStyle w:val="Heading1"/>
      </w:pPr>
      <w:r>
        <w:t>Summary</w:t>
      </w:r>
    </w:p>
    <w:p w14:paraId="72284276" w14:textId="09559497" w:rsidR="006270A9" w:rsidRDefault="00424249" w:rsidP="00424249">
      <w:pPr>
        <w:pStyle w:val="ListParagraph"/>
        <w:numPr>
          <w:ilvl w:val="0"/>
          <w:numId w:val="24"/>
        </w:numPr>
      </w:pPr>
      <w:r>
        <w:t xml:space="preserve">Demonstrated skills in web development by building real time applications for </w:t>
      </w:r>
      <w:r w:rsidR="0060233A">
        <w:t>a</w:t>
      </w:r>
      <w:r>
        <w:t xml:space="preserve"> </w:t>
      </w:r>
      <w:r w:rsidR="0060233A">
        <w:t>university chapter</w:t>
      </w:r>
      <w:r>
        <w:t>.</w:t>
      </w:r>
    </w:p>
    <w:p w14:paraId="134C0A7F" w14:textId="5279272F" w:rsidR="00424249" w:rsidRDefault="00424249" w:rsidP="00424249">
      <w:pPr>
        <w:pStyle w:val="ListParagraph"/>
        <w:numPr>
          <w:ilvl w:val="0"/>
          <w:numId w:val="24"/>
        </w:numPr>
      </w:pPr>
      <w:r>
        <w:t>Enthusiastic about working in various platforms under software development and ambitious about becoming a FULL STACK developer.</w:t>
      </w:r>
    </w:p>
    <w:p w14:paraId="0CE1184F" w14:textId="1A93AD6B" w:rsidR="00424249" w:rsidRDefault="00424249" w:rsidP="00424249">
      <w:pPr>
        <w:pStyle w:val="ListParagraph"/>
        <w:numPr>
          <w:ilvl w:val="0"/>
          <w:numId w:val="24"/>
        </w:numPr>
      </w:pPr>
      <w:r>
        <w:t>Actively trying to seek and learn newer technologies and frameworks in the market</w:t>
      </w:r>
      <w:r w:rsidR="00A2359F">
        <w:t>.</w:t>
      </w:r>
    </w:p>
    <w:p w14:paraId="59E3C9BC" w14:textId="4255C01E" w:rsidR="00424249" w:rsidRDefault="003A6DAB" w:rsidP="00424249">
      <w:pPr>
        <w:pStyle w:val="ListParagraph"/>
        <w:numPr>
          <w:ilvl w:val="0"/>
          <w:numId w:val="24"/>
        </w:numPr>
      </w:pPr>
      <w:r>
        <w:t xml:space="preserve">Experienced technical lead and event </w:t>
      </w:r>
      <w:r w:rsidR="0060233A">
        <w:t>organization</w:t>
      </w:r>
      <w:r>
        <w:t xml:space="preserve"> for my university’s </w:t>
      </w:r>
      <w:r w:rsidR="0060233A">
        <w:t>chapter</w:t>
      </w:r>
      <w:r>
        <w:t>.</w:t>
      </w:r>
    </w:p>
    <w:p w14:paraId="47B1CAE9" w14:textId="520102E7" w:rsidR="003A6DAB" w:rsidRDefault="003A6DAB" w:rsidP="00424249">
      <w:pPr>
        <w:pStyle w:val="ListParagraph"/>
        <w:numPr>
          <w:ilvl w:val="0"/>
          <w:numId w:val="24"/>
        </w:numPr>
      </w:pPr>
      <w:r>
        <w:t>Demonstrated skills in android app development, Java game development, Arduino programming and various applications in python and node JS.</w:t>
      </w:r>
    </w:p>
    <w:p w14:paraId="0BD937D4" w14:textId="57FCEA3A" w:rsidR="0060233A" w:rsidRDefault="0060233A" w:rsidP="00424249">
      <w:pPr>
        <w:pStyle w:val="ListParagraph"/>
        <w:numPr>
          <w:ilvl w:val="0"/>
          <w:numId w:val="24"/>
        </w:numPr>
      </w:pPr>
      <w:r>
        <w:t xml:space="preserve">Focused mainly on working with different domains including </w:t>
      </w:r>
      <w:r w:rsidR="00574835">
        <w:t>healthcare, e-learning, mass media</w:t>
      </w:r>
    </w:p>
    <w:p w14:paraId="3440196A" w14:textId="401A30AE" w:rsidR="00A2359F" w:rsidRDefault="00A2359F" w:rsidP="00424249">
      <w:pPr>
        <w:pStyle w:val="ListParagraph"/>
        <w:numPr>
          <w:ilvl w:val="0"/>
          <w:numId w:val="24"/>
        </w:numPr>
      </w:pPr>
      <w:r>
        <w:t>Looking forward to learning and working on VR based Apps, Game development with Q-Learning, Scripting with Python tools and Web Services</w:t>
      </w:r>
    </w:p>
    <w:p w14:paraId="413C7C95" w14:textId="356DE607" w:rsidR="00EF08C5" w:rsidRDefault="00EF08C5" w:rsidP="00EF08C5"/>
    <w:sdt>
      <w:sdtPr>
        <w:alias w:val="Experience:"/>
        <w:tag w:val="Experience:"/>
        <w:id w:val="171684534"/>
        <w:placeholder>
          <w:docPart w:val="1A8EDFAFBEEF454BB5BA582E948321A6"/>
        </w:placeholder>
        <w:temporary/>
        <w:showingPlcHdr/>
        <w15:appearance w15:val="hidden"/>
      </w:sdtPr>
      <w:sdtEndPr/>
      <w:sdtContent>
        <w:p w14:paraId="2D193FA8" w14:textId="77777777" w:rsidR="00EF08C5" w:rsidRDefault="00EF08C5" w:rsidP="00EF08C5">
          <w:pPr>
            <w:pStyle w:val="Heading1"/>
          </w:pPr>
          <w:r>
            <w:t>Experience</w:t>
          </w:r>
        </w:p>
      </w:sdtContent>
    </w:sdt>
    <w:p w14:paraId="3CABE620" w14:textId="0ADE06D7" w:rsidR="00EF08C5" w:rsidRDefault="00EF08C5" w:rsidP="00EF08C5">
      <w:pPr>
        <w:pStyle w:val="Heading2"/>
      </w:pPr>
      <w:r>
        <w:t>software developer | Vicara Tech | Jun ’17 – sep ‘17</w:t>
      </w:r>
    </w:p>
    <w:p w14:paraId="0FFDB2FD" w14:textId="77777777" w:rsidR="00A2359F" w:rsidRDefault="00A2359F" w:rsidP="00A2359F">
      <w:pPr>
        <w:pStyle w:val="ListBullet"/>
      </w:pPr>
      <w:r>
        <w:t>Developed the complete Front-End of a Desktop Application which was an interfacing application of a proprietary BLE Gesture Recognition Device.</w:t>
      </w:r>
    </w:p>
    <w:p w14:paraId="12C84A50" w14:textId="77777777" w:rsidR="00A2359F" w:rsidRDefault="00A2359F" w:rsidP="00A2359F">
      <w:pPr>
        <w:pStyle w:val="ListBullet"/>
      </w:pPr>
      <w:r>
        <w:t xml:space="preserve">Developed professional experience in </w:t>
      </w:r>
      <w:proofErr w:type="spellStart"/>
      <w:r>
        <w:t>Javascript</w:t>
      </w:r>
      <w:proofErr w:type="spellEnd"/>
      <w:r>
        <w:t xml:space="preserve">, Node JS, </w:t>
      </w:r>
      <w:proofErr w:type="spellStart"/>
      <w:r>
        <w:t>JQuery</w:t>
      </w:r>
      <w:proofErr w:type="spellEnd"/>
      <w:r>
        <w:t xml:space="preserve">, and </w:t>
      </w:r>
      <w:proofErr w:type="spellStart"/>
      <w:r>
        <w:t>ElectronJS</w:t>
      </w:r>
      <w:proofErr w:type="spellEnd"/>
      <w:r>
        <w:t xml:space="preserve"> from the three-month internship.</w:t>
      </w:r>
    </w:p>
    <w:p w14:paraId="28D7A499" w14:textId="77777777" w:rsidR="00A2359F" w:rsidRDefault="00A2359F" w:rsidP="00A2359F">
      <w:pPr>
        <w:pStyle w:val="ListBullet"/>
      </w:pPr>
      <w:r>
        <w:t xml:space="preserve"> Contributed</w:t>
      </w:r>
      <w:r w:rsidRPr="00A2359F">
        <w:t xml:space="preserve"> </w:t>
      </w:r>
      <w:r>
        <w:t>i</w:t>
      </w:r>
      <w:r w:rsidRPr="00A2359F">
        <w:t>deas to help design a more efficient and miniaturized source code.</w:t>
      </w:r>
    </w:p>
    <w:p w14:paraId="02B90B93" w14:textId="47322125" w:rsidR="00A2359F" w:rsidRPr="00A2359F" w:rsidRDefault="00A2359F" w:rsidP="00A2359F">
      <w:pPr>
        <w:pStyle w:val="ListBullet"/>
      </w:pPr>
      <w:r>
        <w:t xml:space="preserve">Helped in both the UI and UX of the application. </w:t>
      </w:r>
    </w:p>
    <w:p w14:paraId="3319216E" w14:textId="01A2D7AB" w:rsidR="00EF08C5" w:rsidRDefault="00EF08C5" w:rsidP="00EF08C5">
      <w:pPr>
        <w:pStyle w:val="Heading2"/>
      </w:pPr>
      <w:r>
        <w:t xml:space="preserve">core committee member | computer society of india | jan ’17 </w:t>
      </w:r>
      <w:r w:rsidR="00A2359F">
        <w:t>–</w:t>
      </w:r>
      <w:r>
        <w:t xml:space="preserve"> present</w:t>
      </w:r>
    </w:p>
    <w:p w14:paraId="31802973" w14:textId="11DCB584" w:rsidR="00A2359F" w:rsidRDefault="00A2359F" w:rsidP="00A2359F">
      <w:pPr>
        <w:pStyle w:val="ListBullet"/>
      </w:pPr>
      <w:r>
        <w:t>Developed the complete Front-End of a Desktop Application which was an interfacing application of a proprietary BLE Gesture Recognition Device.</w:t>
      </w:r>
    </w:p>
    <w:p w14:paraId="5B2C3456" w14:textId="7EA04FDF" w:rsidR="00A2359F" w:rsidRDefault="0060233A" w:rsidP="00A2359F">
      <w:pPr>
        <w:pStyle w:val="ListBullet"/>
      </w:pPr>
      <w:r>
        <w:t>Recruited as a web developer and a proficient technical member at a national level chapter</w:t>
      </w:r>
    </w:p>
    <w:p w14:paraId="672518F8" w14:textId="0549C4C4" w:rsidR="0060233A" w:rsidRDefault="0060233A" w:rsidP="00A2359F">
      <w:pPr>
        <w:pStyle w:val="ListBullet"/>
      </w:pPr>
      <w:r>
        <w:t>Helped develop front end of a 3-day web-based gaming event, Riddler 2017.</w:t>
      </w:r>
    </w:p>
    <w:p w14:paraId="09A07AE2" w14:textId="4FCF81E7" w:rsidR="003F2978" w:rsidRDefault="0060233A" w:rsidP="003F2978">
      <w:pPr>
        <w:pStyle w:val="ListBullet"/>
      </w:pPr>
      <w:r>
        <w:t>Developed team work and relationship-management skills from the experience.</w:t>
      </w:r>
    </w:p>
    <w:p w14:paraId="766E565D" w14:textId="2DB7B4AA" w:rsidR="003F2978" w:rsidRDefault="003F2978" w:rsidP="003F2978">
      <w:pPr>
        <w:pStyle w:val="Heading2"/>
      </w:pPr>
      <w:r>
        <w:t>event VOlunteer | helphen india ngo | feb ‘18</w:t>
      </w:r>
    </w:p>
    <w:p w14:paraId="3221FA4F" w14:textId="714AB38D" w:rsidR="003F2978" w:rsidRDefault="003F2978" w:rsidP="003F2978">
      <w:pPr>
        <w:pStyle w:val="ListBullet"/>
      </w:pPr>
      <w:r>
        <w:t>Volunteered for a non-profitable Open-to-All Marathon conducted by an NGO</w:t>
      </w:r>
    </w:p>
    <w:p w14:paraId="3F613457" w14:textId="65726D53" w:rsidR="003F2978" w:rsidRPr="003F2978" w:rsidRDefault="003F2978" w:rsidP="003F2978">
      <w:pPr>
        <w:pStyle w:val="ListBullet"/>
      </w:pPr>
      <w:r>
        <w:t>Worked directly with event coordinators and the management department</w:t>
      </w:r>
    </w:p>
    <w:p w14:paraId="12DDCC53" w14:textId="77777777" w:rsidR="0060233A" w:rsidRDefault="0060233A" w:rsidP="003F2978">
      <w:pPr>
        <w:pStyle w:val="ListBullet"/>
        <w:numPr>
          <w:ilvl w:val="0"/>
          <w:numId w:val="0"/>
        </w:numPr>
        <w:ind w:left="216" w:hanging="216"/>
      </w:pPr>
    </w:p>
    <w:sdt>
      <w:sdtPr>
        <w:alias w:val="Skills &amp; Abilities:"/>
        <w:tag w:val="Skills &amp; Abilities:"/>
        <w:id w:val="458624136"/>
        <w:placeholder>
          <w:docPart w:val="44DBBDB094F046C09C075CA3917491B0"/>
        </w:placeholder>
        <w:temporary/>
        <w:showingPlcHdr/>
        <w15:appearance w15:val="hidden"/>
      </w:sdtPr>
      <w:sdtEndPr/>
      <w:sdtContent>
        <w:p w14:paraId="730C306A" w14:textId="172F26BD" w:rsidR="006270A9" w:rsidRDefault="009D5933" w:rsidP="00CE4964">
          <w:pPr>
            <w:pStyle w:val="Heading1"/>
          </w:pPr>
          <w:r>
            <w:t>Skills &amp; Abilities</w:t>
          </w:r>
        </w:p>
      </w:sdtContent>
    </w:sdt>
    <w:p w14:paraId="35AA3B2F" w14:textId="19847B84" w:rsidR="006270A9" w:rsidRDefault="0000310B">
      <w:pPr>
        <w:pStyle w:val="Heading2"/>
      </w:pPr>
      <w:r>
        <w:t>Core programming languages</w:t>
      </w:r>
    </w:p>
    <w:p w14:paraId="5EAD4A79" w14:textId="685747EE" w:rsidR="006270A9" w:rsidRDefault="0000310B">
      <w:pPr>
        <w:pStyle w:val="ListBullet"/>
      </w:pPr>
      <w:proofErr w:type="spellStart"/>
      <w:r>
        <w:t>Javascript</w:t>
      </w:r>
      <w:proofErr w:type="spellEnd"/>
      <w:r>
        <w:t xml:space="preserve"> ES6, </w:t>
      </w:r>
      <w:r w:rsidR="00EF08C5">
        <w:t>Python</w:t>
      </w:r>
      <w:r>
        <w:t xml:space="preserve">, C#, JSON, </w:t>
      </w:r>
      <w:r w:rsidR="00EF08C5">
        <w:t>Typescript</w:t>
      </w:r>
      <w:r>
        <w:t>, C++, Java, SQL</w:t>
      </w:r>
      <w:r w:rsidR="00EF08C5">
        <w:t xml:space="preserve">, </w:t>
      </w:r>
    </w:p>
    <w:p w14:paraId="390ED9FA" w14:textId="100969C8" w:rsidR="006270A9" w:rsidRDefault="0000310B">
      <w:pPr>
        <w:pStyle w:val="Heading2"/>
      </w:pPr>
      <w:r>
        <w:t>Frameworks</w:t>
      </w:r>
    </w:p>
    <w:p w14:paraId="09CD1361" w14:textId="59D07159" w:rsidR="006270A9" w:rsidRDefault="0000310B">
      <w:pPr>
        <w:pStyle w:val="ListBullet"/>
      </w:pPr>
      <w:r>
        <w:t xml:space="preserve">React-native, Angular JS, </w:t>
      </w:r>
      <w:proofErr w:type="spellStart"/>
      <w:r>
        <w:t>ElectronJS</w:t>
      </w:r>
      <w:proofErr w:type="spellEnd"/>
      <w:r>
        <w:t>, ReactJS,</w:t>
      </w:r>
      <w:r w:rsidR="00C51FE9">
        <w:t xml:space="preserve"> </w:t>
      </w:r>
      <w:proofErr w:type="spellStart"/>
      <w:r w:rsidR="00C51FE9">
        <w:t>Vue</w:t>
      </w:r>
      <w:proofErr w:type="spellEnd"/>
      <w:r w:rsidR="00C51FE9">
        <w:t xml:space="preserve"> JS,</w:t>
      </w:r>
      <w:bookmarkStart w:id="0" w:name="_GoBack"/>
      <w:bookmarkEnd w:id="0"/>
      <w:r>
        <w:t xml:space="preserve"> Django, Express, Bootstrap, </w:t>
      </w:r>
      <w:proofErr w:type="spellStart"/>
      <w:r>
        <w:t>JQuery</w:t>
      </w:r>
      <w:proofErr w:type="spellEnd"/>
      <w:r>
        <w:t>, web2py, Beautiful Soup, OpenCV, Pillow</w:t>
      </w:r>
      <w:r w:rsidR="00EF08C5">
        <w:t xml:space="preserve">, </w:t>
      </w:r>
      <w:proofErr w:type="spellStart"/>
      <w:r w:rsidR="00EF08C5">
        <w:t>Numpy</w:t>
      </w:r>
      <w:proofErr w:type="spellEnd"/>
      <w:r w:rsidR="00EF08C5">
        <w:t xml:space="preserve"> and Pandas</w:t>
      </w:r>
    </w:p>
    <w:p w14:paraId="1B6D35A0" w14:textId="2B21B228" w:rsidR="006270A9" w:rsidRDefault="00EF08C5">
      <w:pPr>
        <w:pStyle w:val="Heading2"/>
      </w:pPr>
      <w:r>
        <w:t>Technologies and tools</w:t>
      </w:r>
    </w:p>
    <w:p w14:paraId="47AEF63E" w14:textId="01791160" w:rsidR="006270A9" w:rsidRDefault="00EF08C5">
      <w:pPr>
        <w:pStyle w:val="ListBullet"/>
      </w:pPr>
      <w:r>
        <w:t xml:space="preserve">Android Studio, </w:t>
      </w:r>
      <w:r w:rsidR="003F2978">
        <w:t xml:space="preserve">Chrome Extension Development, </w:t>
      </w:r>
      <w:r>
        <w:t xml:space="preserve">UWP, .NET Framework, Eclipse, Java Development Kit, Visual Studio 2017, </w:t>
      </w:r>
      <w:proofErr w:type="spellStart"/>
      <w:r>
        <w:t>Pycharm</w:t>
      </w:r>
      <w:proofErr w:type="spellEnd"/>
      <w:r>
        <w:t>, Photoshop, Turbo C++</w:t>
      </w:r>
    </w:p>
    <w:p w14:paraId="219EEAB6" w14:textId="689F0B40" w:rsidR="003A6DAB" w:rsidRDefault="003A6DAB" w:rsidP="003A6DAB">
      <w:pPr>
        <w:pStyle w:val="ListBullet"/>
        <w:numPr>
          <w:ilvl w:val="0"/>
          <w:numId w:val="0"/>
        </w:numPr>
      </w:pPr>
    </w:p>
    <w:sdt>
      <w:sdtPr>
        <w:alias w:val="Education:"/>
        <w:tag w:val="Education:"/>
        <w:id w:val="807127995"/>
        <w:placeholder>
          <w:docPart w:val="C27D9209DE47441CA33746B7D604E5BB"/>
        </w:placeholder>
        <w:temporary/>
        <w:showingPlcHdr/>
        <w15:appearance w15:val="hidden"/>
      </w:sdtPr>
      <w:sdtEndPr/>
      <w:sdtContent>
        <w:p w14:paraId="104BC25F" w14:textId="77777777" w:rsidR="003A6DAB" w:rsidRDefault="003A6DAB" w:rsidP="003A6DAB">
          <w:pPr>
            <w:pStyle w:val="Heading1"/>
          </w:pPr>
          <w:r>
            <w:t>Education</w:t>
          </w:r>
        </w:p>
      </w:sdtContent>
    </w:sdt>
    <w:p w14:paraId="456C5FF2" w14:textId="74EC653B" w:rsidR="003A6DAB" w:rsidRDefault="003A6DAB" w:rsidP="003A6DAB">
      <w:pPr>
        <w:pStyle w:val="Heading2"/>
      </w:pPr>
      <w:r>
        <w:t>BTech | </w:t>
      </w:r>
      <w:r w:rsidR="0060233A">
        <w:t>2</w:t>
      </w:r>
      <w:r w:rsidR="0060233A" w:rsidRPr="0060233A">
        <w:rPr>
          <w:vertAlign w:val="superscript"/>
        </w:rPr>
        <w:t>nd</w:t>
      </w:r>
      <w:r w:rsidR="0060233A">
        <w:t xml:space="preserve"> Year</w:t>
      </w:r>
      <w:r>
        <w:t> | </w:t>
      </w:r>
      <w:r w:rsidR="0060233A">
        <w:t>VIt University, Vellore</w:t>
      </w:r>
    </w:p>
    <w:p w14:paraId="26816C8C" w14:textId="77777777" w:rsidR="0060233A" w:rsidRDefault="0060233A" w:rsidP="003A6DAB">
      <w:pPr>
        <w:pStyle w:val="Heading2"/>
      </w:pPr>
    </w:p>
    <w:p w14:paraId="6A6AE5CD" w14:textId="19EA650E" w:rsidR="003A6DAB" w:rsidRDefault="0060233A" w:rsidP="003A6DAB">
      <w:pPr>
        <w:pStyle w:val="Heading2"/>
      </w:pPr>
      <w:r>
        <w:t>Sri sankara senior secondary school, adyar, chennai</w:t>
      </w:r>
      <w:r w:rsidR="003A6DAB">
        <w:t> | </w:t>
      </w:r>
      <w:r>
        <w:t>may 2016</w:t>
      </w:r>
    </w:p>
    <w:p w14:paraId="387F8CDD" w14:textId="77777777" w:rsidR="003A6DAB" w:rsidRPr="001B29CF" w:rsidRDefault="003A6DAB" w:rsidP="003A6DAB">
      <w:pPr>
        <w:pStyle w:val="ListBullet"/>
        <w:numPr>
          <w:ilvl w:val="0"/>
          <w:numId w:val="0"/>
        </w:numPr>
      </w:pPr>
    </w:p>
    <w:sectPr w:rsidR="003A6DAB" w:rsidRPr="001B29CF"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D52B" w14:textId="77777777" w:rsidR="002146CB" w:rsidRDefault="002146CB">
      <w:pPr>
        <w:spacing w:after="0"/>
      </w:pPr>
      <w:r>
        <w:separator/>
      </w:r>
    </w:p>
  </w:endnote>
  <w:endnote w:type="continuationSeparator" w:id="0">
    <w:p w14:paraId="67C76228" w14:textId="77777777" w:rsidR="002146CB" w:rsidRDefault="00214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F37E0" w14:textId="0FB53CAD" w:rsidR="00574835" w:rsidRDefault="00574835">
    <w:pPr>
      <w:pStyle w:val="Footer"/>
    </w:pPr>
    <w:r>
      <w:t xml:space="preserve">Page </w:t>
    </w:r>
    <w:r>
      <w:fldChar w:fldCharType="begin"/>
    </w:r>
    <w:r>
      <w:instrText xml:space="preserve"> PAGE   \* MERGEFORMAT </w:instrText>
    </w:r>
    <w:r>
      <w:fldChar w:fldCharType="separate"/>
    </w:r>
    <w:r w:rsidR="00C51FE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3F6BB" w14:textId="77777777" w:rsidR="002146CB" w:rsidRDefault="002146CB">
      <w:pPr>
        <w:spacing w:after="0"/>
      </w:pPr>
      <w:r>
        <w:separator/>
      </w:r>
    </w:p>
  </w:footnote>
  <w:footnote w:type="continuationSeparator" w:id="0">
    <w:p w14:paraId="6AC740ED" w14:textId="77777777" w:rsidR="002146CB" w:rsidRDefault="002146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1C2C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1340C4"/>
    <w:multiLevelType w:val="hybridMultilevel"/>
    <w:tmpl w:val="F2822F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49"/>
    <w:rsid w:val="0000310B"/>
    <w:rsid w:val="000A4F59"/>
    <w:rsid w:val="000E7BD9"/>
    <w:rsid w:val="00113F66"/>
    <w:rsid w:val="00141A4C"/>
    <w:rsid w:val="001B29CF"/>
    <w:rsid w:val="001C1F93"/>
    <w:rsid w:val="001D7E39"/>
    <w:rsid w:val="002146CB"/>
    <w:rsid w:val="002424BE"/>
    <w:rsid w:val="0028220F"/>
    <w:rsid w:val="00356C14"/>
    <w:rsid w:val="003A6DAB"/>
    <w:rsid w:val="003F2978"/>
    <w:rsid w:val="00424249"/>
    <w:rsid w:val="00574835"/>
    <w:rsid w:val="005A608D"/>
    <w:rsid w:val="0060233A"/>
    <w:rsid w:val="00617B26"/>
    <w:rsid w:val="006270A9"/>
    <w:rsid w:val="00675956"/>
    <w:rsid w:val="00681034"/>
    <w:rsid w:val="00816216"/>
    <w:rsid w:val="0087734B"/>
    <w:rsid w:val="00931799"/>
    <w:rsid w:val="009D5933"/>
    <w:rsid w:val="00A2359F"/>
    <w:rsid w:val="00A806E1"/>
    <w:rsid w:val="00BD768D"/>
    <w:rsid w:val="00C51FE9"/>
    <w:rsid w:val="00C61F8E"/>
    <w:rsid w:val="00CE4964"/>
    <w:rsid w:val="00E83E4B"/>
    <w:rsid w:val="00EF0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6C2CA"/>
  <w15:chartTrackingRefBased/>
  <w15:docId w15:val="{EAB590AC-8516-4A86-9B2A-36589D91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424249"/>
    <w:pPr>
      <w:keepNext/>
      <w:keepLines/>
      <w:spacing w:before="320" w:after="100"/>
      <w:contextualSpacing/>
      <w:outlineLvl w:val="0"/>
    </w:pPr>
    <w:rPr>
      <w:rFonts w:ascii="Franklin Gothic Medium" w:eastAsiaTheme="majorEastAsia" w:hAnsi="Franklin Gothic Medium"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424249"/>
    <w:rPr>
      <w:rFonts w:ascii="Franklin Gothic Medium" w:eastAsiaTheme="majorEastAsia" w:hAnsi="Franklin Gothic Medium"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424249"/>
    <w:pPr>
      <w:ind w:left="720"/>
      <w:contextualSpacing/>
    </w:pPr>
  </w:style>
  <w:style w:type="character" w:styleId="UnresolvedMention">
    <w:name w:val="Unresolved Mention"/>
    <w:basedOn w:val="DefaultParagraphFont"/>
    <w:uiPriority w:val="99"/>
    <w:semiHidden/>
    <w:unhideWhenUsed/>
    <w:rsid w:val="00CE49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sh.howza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havtemp\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DBBDB094F046C09C075CA3917491B0"/>
        <w:category>
          <w:name w:val="General"/>
          <w:gallery w:val="placeholder"/>
        </w:category>
        <w:types>
          <w:type w:val="bbPlcHdr"/>
        </w:types>
        <w:behaviors>
          <w:behavior w:val="content"/>
        </w:behaviors>
        <w:guid w:val="{148CF261-33C8-4958-B174-0E71CBD879C9}"/>
      </w:docPartPr>
      <w:docPartBody>
        <w:p w:rsidR="00BC6743" w:rsidRDefault="00BC6743">
          <w:pPr>
            <w:pStyle w:val="44DBBDB094F046C09C075CA3917491B0"/>
          </w:pPr>
          <w:r>
            <w:t>Skills &amp; Abilities</w:t>
          </w:r>
        </w:p>
      </w:docPartBody>
    </w:docPart>
    <w:docPart>
      <w:docPartPr>
        <w:name w:val="C27D9209DE47441CA33746B7D604E5BB"/>
        <w:category>
          <w:name w:val="General"/>
          <w:gallery w:val="placeholder"/>
        </w:category>
        <w:types>
          <w:type w:val="bbPlcHdr"/>
        </w:types>
        <w:behaviors>
          <w:behavior w:val="content"/>
        </w:behaviors>
        <w:guid w:val="{25C116EB-6263-4D27-AC76-93AE500FF623}"/>
      </w:docPartPr>
      <w:docPartBody>
        <w:p w:rsidR="00BC6743" w:rsidRDefault="00BC6743" w:rsidP="00BC6743">
          <w:pPr>
            <w:pStyle w:val="C27D9209DE47441CA33746B7D604E5BB"/>
          </w:pPr>
          <w:r>
            <w:t>Education</w:t>
          </w:r>
        </w:p>
      </w:docPartBody>
    </w:docPart>
    <w:docPart>
      <w:docPartPr>
        <w:name w:val="1A8EDFAFBEEF454BB5BA582E948321A6"/>
        <w:category>
          <w:name w:val="General"/>
          <w:gallery w:val="placeholder"/>
        </w:category>
        <w:types>
          <w:type w:val="bbPlcHdr"/>
        </w:types>
        <w:behaviors>
          <w:behavior w:val="content"/>
        </w:behaviors>
        <w:guid w:val="{3EAC3163-85CE-4834-A600-11303AE38272}"/>
      </w:docPartPr>
      <w:docPartBody>
        <w:p w:rsidR="00BC6743" w:rsidRDefault="00BC6743" w:rsidP="00BC6743">
          <w:pPr>
            <w:pStyle w:val="1A8EDFAFBEEF454BB5BA582E948321A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43"/>
    <w:rsid w:val="000C0A56"/>
    <w:rsid w:val="002C4DA0"/>
    <w:rsid w:val="003B53C4"/>
    <w:rsid w:val="00BC6743"/>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9249B07B44C5483A67D06501BBECD">
    <w:name w:val="5809249B07B44C5483A67D06501BBECD"/>
  </w:style>
  <w:style w:type="paragraph" w:customStyle="1" w:styleId="7CB457160DF1478193A6ABFC92755F09">
    <w:name w:val="7CB457160DF1478193A6ABFC92755F09"/>
  </w:style>
  <w:style w:type="paragraph" w:customStyle="1" w:styleId="62A25029C53E4BE2B14CF71C790F6172">
    <w:name w:val="62A25029C53E4BE2B14CF71C790F6172"/>
  </w:style>
  <w:style w:type="paragraph" w:customStyle="1" w:styleId="B024961955374AC3BA0225861843FFD9">
    <w:name w:val="B024961955374AC3BA0225861843FFD9"/>
  </w:style>
  <w:style w:type="paragraph" w:customStyle="1" w:styleId="CAE7948AD95648609D76E0AA36FF4798">
    <w:name w:val="CAE7948AD95648609D76E0AA36FF4798"/>
  </w:style>
  <w:style w:type="paragraph" w:customStyle="1" w:styleId="1783037BB89948D98F2A72593FCD18BB">
    <w:name w:val="1783037BB89948D98F2A72593FCD18BB"/>
  </w:style>
  <w:style w:type="paragraph" w:customStyle="1" w:styleId="4161B1D2A38D4EB59C020CCD022DF30F">
    <w:name w:val="4161B1D2A38D4EB59C020CCD022DF30F"/>
  </w:style>
  <w:style w:type="paragraph" w:customStyle="1" w:styleId="1826559BA3BC4B15AFDA5D2278DBE453">
    <w:name w:val="1826559BA3BC4B15AFDA5D2278DBE453"/>
  </w:style>
  <w:style w:type="paragraph" w:customStyle="1" w:styleId="505AAB93BA774971961508CDECF5AD71">
    <w:name w:val="505AAB93BA774971961508CDECF5AD71"/>
  </w:style>
  <w:style w:type="paragraph" w:customStyle="1" w:styleId="3B9A77B816A24A19B4BDCC64BCF8881B">
    <w:name w:val="3B9A77B816A24A19B4BDCC64BCF8881B"/>
  </w:style>
  <w:style w:type="paragraph" w:customStyle="1" w:styleId="1802BD2B83C54FA7B105FF69862EC3FD">
    <w:name w:val="1802BD2B83C54FA7B105FF69862EC3FD"/>
  </w:style>
  <w:style w:type="paragraph" w:customStyle="1" w:styleId="19444A644BD04166A79EFECC4A5D2CCC">
    <w:name w:val="19444A644BD04166A79EFECC4A5D2CCC"/>
  </w:style>
  <w:style w:type="paragraph" w:customStyle="1" w:styleId="940719A699384FC3A0CD6D22524CD0E3">
    <w:name w:val="940719A699384FC3A0CD6D22524CD0E3"/>
  </w:style>
  <w:style w:type="paragraph" w:customStyle="1" w:styleId="D2FD09959BAC447994645275CB644212">
    <w:name w:val="D2FD09959BAC447994645275CB644212"/>
  </w:style>
  <w:style w:type="paragraph" w:customStyle="1" w:styleId="1432E4DFE0FA422DAC552EC8E7B48923">
    <w:name w:val="1432E4DFE0FA422DAC552EC8E7B48923"/>
  </w:style>
  <w:style w:type="paragraph" w:customStyle="1" w:styleId="44DBBDB094F046C09C075CA3917491B0">
    <w:name w:val="44DBBDB094F046C09C075CA3917491B0"/>
  </w:style>
  <w:style w:type="paragraph" w:customStyle="1" w:styleId="89373D98641E4AF89B58B50AEED1B9B3">
    <w:name w:val="89373D98641E4AF89B58B50AEED1B9B3"/>
  </w:style>
  <w:style w:type="paragraph" w:customStyle="1" w:styleId="FFE8AC218A8041ED86EE6D2078513E5A">
    <w:name w:val="FFE8AC218A8041ED86EE6D2078513E5A"/>
  </w:style>
  <w:style w:type="paragraph" w:customStyle="1" w:styleId="4A102EC9A5A241519DB4AA3604A65F42">
    <w:name w:val="4A102EC9A5A241519DB4AA3604A65F42"/>
  </w:style>
  <w:style w:type="paragraph" w:customStyle="1" w:styleId="5DBCE7BFCCCD4C4C907020F6BB093D33">
    <w:name w:val="5DBCE7BFCCCD4C4C907020F6BB093D33"/>
  </w:style>
  <w:style w:type="paragraph" w:customStyle="1" w:styleId="4B75B8248C54461793A7A9310B74EC50">
    <w:name w:val="4B75B8248C54461793A7A9310B74EC50"/>
  </w:style>
  <w:style w:type="paragraph" w:customStyle="1" w:styleId="42D8751BAE4D465382A296701D3A7308">
    <w:name w:val="42D8751BAE4D465382A296701D3A7308"/>
  </w:style>
  <w:style w:type="paragraph" w:customStyle="1" w:styleId="2EB2E2E76B1545E8947E6F683FEC5F40">
    <w:name w:val="2EB2E2E76B1545E8947E6F683FEC5F40"/>
  </w:style>
  <w:style w:type="paragraph" w:customStyle="1" w:styleId="28769A11AD614A7DAD284A69059879F4">
    <w:name w:val="28769A11AD614A7DAD284A69059879F4"/>
  </w:style>
  <w:style w:type="paragraph" w:customStyle="1" w:styleId="3929138328454262B246E64203C244A0">
    <w:name w:val="3929138328454262B246E64203C244A0"/>
  </w:style>
  <w:style w:type="paragraph" w:customStyle="1" w:styleId="1795BC00D0EB4D31B3159D63158098D8">
    <w:name w:val="1795BC00D0EB4D31B3159D63158098D8"/>
  </w:style>
  <w:style w:type="paragraph" w:customStyle="1" w:styleId="D2763131335A4C819272AF1931A74845">
    <w:name w:val="D2763131335A4C819272AF1931A74845"/>
  </w:style>
  <w:style w:type="paragraph" w:customStyle="1" w:styleId="5B41D992FDC240FDBC8E0FFDB9EB56E1">
    <w:name w:val="5B41D992FDC240FDBC8E0FFDB9EB56E1"/>
  </w:style>
  <w:style w:type="paragraph" w:customStyle="1" w:styleId="D313C17A955A444DB56D3A1423104DDB">
    <w:name w:val="D313C17A955A444DB56D3A1423104DDB"/>
  </w:style>
  <w:style w:type="paragraph" w:customStyle="1" w:styleId="421507B267664A6C847085F3D38B4EED">
    <w:name w:val="421507B267664A6C847085F3D38B4EED"/>
  </w:style>
  <w:style w:type="paragraph" w:customStyle="1" w:styleId="41FB8E645BD9466E9183FD8E5539AD84">
    <w:name w:val="41FB8E645BD9466E9183FD8E5539AD84"/>
  </w:style>
  <w:style w:type="paragraph" w:customStyle="1" w:styleId="FCF3F67E0D37406F8542948967147C78">
    <w:name w:val="FCF3F67E0D37406F8542948967147C78"/>
  </w:style>
  <w:style w:type="paragraph" w:customStyle="1" w:styleId="4B45A9FDD7B240F38B2CACE751EB9786">
    <w:name w:val="4B45A9FDD7B240F38B2CACE751EB9786"/>
  </w:style>
  <w:style w:type="paragraph" w:customStyle="1" w:styleId="B0A0ED177A7A40DF98E107F68D59B387">
    <w:name w:val="B0A0ED177A7A40DF98E107F68D59B387"/>
    <w:rsid w:val="00BC6743"/>
  </w:style>
  <w:style w:type="paragraph" w:customStyle="1" w:styleId="C27D9209DE47441CA33746B7D604E5BB">
    <w:name w:val="C27D9209DE47441CA33746B7D604E5BB"/>
    <w:rsid w:val="00BC6743"/>
  </w:style>
  <w:style w:type="paragraph" w:customStyle="1" w:styleId="D1C061DEF3DC43F79397F027C0FF41BA">
    <w:name w:val="D1C061DEF3DC43F79397F027C0FF41BA"/>
    <w:rsid w:val="00BC6743"/>
  </w:style>
  <w:style w:type="paragraph" w:customStyle="1" w:styleId="DE893412BEAC4D4DBA6E58A0A179B026">
    <w:name w:val="DE893412BEAC4D4DBA6E58A0A179B026"/>
    <w:rsid w:val="00BC6743"/>
  </w:style>
  <w:style w:type="paragraph" w:customStyle="1" w:styleId="15327D4B431F4BC18ACBC97B5370C95D">
    <w:name w:val="15327D4B431F4BC18ACBC97B5370C95D"/>
    <w:rsid w:val="00BC6743"/>
  </w:style>
  <w:style w:type="paragraph" w:customStyle="1" w:styleId="27E95B59D0D2462DA1C425ADB1F2E9F0">
    <w:name w:val="27E95B59D0D2462DA1C425ADB1F2E9F0"/>
    <w:rsid w:val="00BC6743"/>
  </w:style>
  <w:style w:type="paragraph" w:customStyle="1" w:styleId="35DA1F22E4D44E8EB63CF0D0B73B553D">
    <w:name w:val="35DA1F22E4D44E8EB63CF0D0B73B553D"/>
    <w:rsid w:val="00BC6743"/>
  </w:style>
  <w:style w:type="paragraph" w:customStyle="1" w:styleId="71F393421DFF4F609C3ACADD7522C69F">
    <w:name w:val="71F393421DFF4F609C3ACADD7522C69F"/>
    <w:rsid w:val="00BC6743"/>
  </w:style>
  <w:style w:type="paragraph" w:customStyle="1" w:styleId="8AE485C1FF7847ED9F66D848312E0D8D">
    <w:name w:val="8AE485C1FF7847ED9F66D848312E0D8D"/>
    <w:rsid w:val="00BC6743"/>
  </w:style>
  <w:style w:type="paragraph" w:customStyle="1" w:styleId="1A8EDFAFBEEF454BB5BA582E948321A6">
    <w:name w:val="1A8EDFAFBEEF454BB5BA582E948321A6"/>
    <w:rsid w:val="00BC6743"/>
  </w:style>
  <w:style w:type="paragraph" w:customStyle="1" w:styleId="E6F67CCE954446589984B4C522043CB2">
    <w:name w:val="E6F67CCE954446589984B4C522043CB2"/>
    <w:rsid w:val="00BC67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FFB8-6B9F-41AD-A957-FFA5EF66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89</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keshavtemp</dc:creator>
  <cp:keywords/>
  <cp:lastModifiedBy>Keshav Moorthy</cp:lastModifiedBy>
  <cp:revision>6</cp:revision>
  <dcterms:created xsi:type="dcterms:W3CDTF">2018-02-17T09:30:00Z</dcterms:created>
  <dcterms:modified xsi:type="dcterms:W3CDTF">2018-03-01T22:39:00Z</dcterms:modified>
  <cp:version/>
</cp:coreProperties>
</file>